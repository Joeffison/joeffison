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535110A3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17E29588" w14:textId="1E8E655B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61A48EB" wp14:editId="6DD3946C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B33B278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" stroked="f" strokeweight="1pt">
                        <v:fill r:id="rId10" o:title="" recolor="t" rotate="t" type="frame"/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D001FFE2A44C44C09C90FBC039880450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551953">
                  <w:t xml:space="preserve"> </w:t>
                </w:r>
              </w:sdtContent>
            </w:sdt>
          </w:p>
          <w:p w14:paraId="6A8F40F8" w14:textId="77777777" w:rsidR="00A50939" w:rsidRPr="00906BEE" w:rsidRDefault="00551953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67601C421F404A389CC550B2CC8E5D5C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1960ED24" w14:textId="00761C1E" w:rsidR="002C2CDD" w:rsidRPr="00906BEE" w:rsidRDefault="00357714" w:rsidP="00357714">
            <w:r>
              <w:t xml:space="preserve">Work in a company where ideas and knowledge are easily shared and nurtured, with aspirations of becoming a team lead </w:t>
            </w:r>
            <w:r w:rsidR="00B50291">
              <w:t>in the future</w:t>
            </w:r>
            <w:r>
              <w:t xml:space="preserve">. I want to work in </w:t>
            </w:r>
            <w:r w:rsidR="00B50291">
              <w:t>Germany</w:t>
            </w:r>
            <w:r>
              <w:t xml:space="preserve">, because </w:t>
            </w:r>
            <w:r w:rsidR="00B50291">
              <w:t>it’s a safe and interesting country, where I know I can build a diverse and impacting career.</w:t>
            </w:r>
          </w:p>
          <w:p w14:paraId="62C1EFAE" w14:textId="77777777" w:rsidR="00357714" w:rsidRPr="00906BEE" w:rsidRDefault="00551953" w:rsidP="00357714">
            <w:pPr>
              <w:pStyle w:val="Heading3"/>
            </w:pPr>
            <w:sdt>
              <w:sdtPr>
                <w:alias w:val="Skills:"/>
                <w:tag w:val="Skills:"/>
                <w:id w:val="-1967200175"/>
                <w:placeholder>
                  <w:docPart w:val="08A1830FF9D54F8C80A3429FC5FDDB3C"/>
                </w:placeholder>
                <w:temporary/>
                <w:showingPlcHdr/>
                <w15:appearance w15:val="hidden"/>
              </w:sdtPr>
              <w:sdtEndPr/>
              <w:sdtContent>
                <w:r w:rsidR="00357714" w:rsidRPr="00906BEE">
                  <w:t>Skills</w:t>
                </w:r>
              </w:sdtContent>
            </w:sdt>
          </w:p>
          <w:p w14:paraId="6C742834" w14:textId="3E5BEE85" w:rsidR="00E96A62" w:rsidRDefault="00E96A62" w:rsidP="00741125">
            <w:r>
              <w:t>Spark</w:t>
            </w:r>
            <w:r w:rsidR="005524EF">
              <w:t xml:space="preserve">, </w:t>
            </w:r>
            <w:r>
              <w:t>Python</w:t>
            </w:r>
            <w:r w:rsidR="005524EF">
              <w:t xml:space="preserve">, </w:t>
            </w:r>
            <w:r>
              <w:t>SQL</w:t>
            </w:r>
          </w:p>
          <w:p w14:paraId="54FC7A35" w14:textId="25DE280A" w:rsidR="00E96A62" w:rsidRDefault="00E96A62" w:rsidP="00741125">
            <w:r>
              <w:t>Databricks</w:t>
            </w:r>
            <w:r w:rsidR="005524EF">
              <w:t xml:space="preserve">, </w:t>
            </w:r>
            <w:r>
              <w:t>Tableau</w:t>
            </w:r>
            <w:r w:rsidR="005524EF">
              <w:t xml:space="preserve">, </w:t>
            </w:r>
            <w:r>
              <w:t>R</w:t>
            </w:r>
          </w:p>
          <w:p w14:paraId="21DF89B4" w14:textId="2CB32029" w:rsidR="005524EF" w:rsidRDefault="005524EF" w:rsidP="00741125">
            <w:r w:rsidRPr="005524EF">
              <w:t>Scikit-learn</w:t>
            </w:r>
          </w:p>
          <w:p w14:paraId="6362C62A" w14:textId="77777777" w:rsidR="005524EF" w:rsidRDefault="005524EF" w:rsidP="00741125">
            <w:r>
              <w:t>AngularJs (JavaScript)</w:t>
            </w:r>
          </w:p>
          <w:p w14:paraId="73651AE0" w14:textId="3724FD07" w:rsidR="005524EF" w:rsidRPr="005524EF" w:rsidRDefault="005524EF" w:rsidP="00741125">
            <w:r>
              <w:t>Angular 4 (T</w:t>
            </w:r>
            <w:r w:rsidRPr="005524EF">
              <w:t>ypeScript)</w:t>
            </w:r>
          </w:p>
          <w:p w14:paraId="1F9AB128" w14:textId="2EC98803" w:rsidR="005524EF" w:rsidRPr="005524EF" w:rsidRDefault="005524EF" w:rsidP="00741125">
            <w:r>
              <w:t xml:space="preserve">PyCharm, </w:t>
            </w:r>
            <w:r w:rsidR="00E96A62" w:rsidRPr="005524EF">
              <w:t>Django</w:t>
            </w:r>
          </w:p>
          <w:p w14:paraId="26DF10FD" w14:textId="16752907" w:rsidR="005524EF" w:rsidRDefault="005524EF" w:rsidP="005524EF">
            <w:r>
              <w:t>WebStorm</w:t>
            </w:r>
            <w:r w:rsidR="00C920C7">
              <w:t>, Nginx</w:t>
            </w:r>
          </w:p>
          <w:p w14:paraId="4B2EBA6A" w14:textId="5AB32D56" w:rsidR="005524EF" w:rsidRDefault="005524EF" w:rsidP="005524EF">
            <w:r>
              <w:t>Eclipse, Android (Java)</w:t>
            </w:r>
          </w:p>
          <w:p w14:paraId="7C724B26" w14:textId="72F23D85" w:rsidR="005524EF" w:rsidRDefault="005524EF" w:rsidP="005524EF">
            <w:r>
              <w:t>GitLab</w:t>
            </w:r>
            <w:r w:rsidRPr="005524EF">
              <w:t>/</w:t>
            </w:r>
            <w:r>
              <w:t>Github (Git)</w:t>
            </w:r>
          </w:p>
          <w:p w14:paraId="522F1B44" w14:textId="5007D7D1" w:rsidR="005524EF" w:rsidRDefault="005524EF" w:rsidP="005524EF">
            <w:r>
              <w:t>Jenkins, Jira, Tuleap, TestLink</w:t>
            </w:r>
          </w:p>
          <w:p w14:paraId="1DD7EC33" w14:textId="3A589A24" w:rsidR="005524EF" w:rsidRDefault="005524EF" w:rsidP="005524EF">
            <w:r>
              <w:t>UML, OpenCV</w:t>
            </w:r>
            <w:r w:rsidR="007E4F49">
              <w:t>, Scala</w:t>
            </w:r>
          </w:p>
          <w:p w14:paraId="4B359E7A" w14:textId="79097134" w:rsidR="005524EF" w:rsidRDefault="005524EF" w:rsidP="005524EF">
            <w:r>
              <w:t>Domain Driven Development</w:t>
            </w:r>
          </w:p>
          <w:p w14:paraId="7A48E32E" w14:textId="0B475E5D" w:rsidR="005524EF" w:rsidRDefault="005524EF" w:rsidP="005524EF">
            <w:r>
              <w:t>TDD: Test Driven Development</w:t>
            </w:r>
          </w:p>
          <w:p w14:paraId="3CAF36CB" w14:textId="77777777" w:rsidR="005524EF" w:rsidRDefault="005524EF" w:rsidP="005524EF">
            <w:r>
              <w:t xml:space="preserve">Visual Studio, </w:t>
            </w:r>
            <w:r w:rsidRPr="005524EF">
              <w:t>.Net/ASP.Net</w:t>
            </w:r>
          </w:p>
          <w:p w14:paraId="30FDC9F4" w14:textId="77777777" w:rsidR="00B001A6" w:rsidRPr="00906BEE" w:rsidRDefault="00B001A6" w:rsidP="00B001A6">
            <w:pPr>
              <w:pStyle w:val="Heading3"/>
            </w:pPr>
            <w:r>
              <w:lastRenderedPageBreak/>
              <w:t>Languages</w:t>
            </w:r>
          </w:p>
          <w:p w14:paraId="13396FA2" w14:textId="77777777" w:rsidR="00B001A6" w:rsidRDefault="00B001A6" w:rsidP="00B001A6">
            <w:r>
              <w:t>English (high)</w:t>
            </w:r>
          </w:p>
          <w:p w14:paraId="1D7C5319" w14:textId="77777777" w:rsidR="00B001A6" w:rsidRDefault="00B001A6" w:rsidP="00B001A6">
            <w:r>
              <w:t>Portuguese (native)</w:t>
            </w:r>
          </w:p>
          <w:p w14:paraId="458CB73B" w14:textId="77777777" w:rsidR="00B001A6" w:rsidRDefault="00B001A6" w:rsidP="00B001A6">
            <w:r>
              <w:t>German (low)</w:t>
            </w:r>
          </w:p>
          <w:p w14:paraId="7029BCD0" w14:textId="578C4E93" w:rsidR="00B001A6" w:rsidRPr="00906BEE" w:rsidRDefault="00B001A6" w:rsidP="005524EF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51660F4E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0C3D7D63" w14:textId="77777777" w:rsidR="00C612DA" w:rsidRPr="008541B9" w:rsidRDefault="00551953" w:rsidP="00C612DA">
                  <w:pPr>
                    <w:pStyle w:val="Heading1"/>
                    <w:outlineLvl w:val="0"/>
                    <w:rPr>
                      <w:sz w:val="40"/>
                      <w:szCs w:val="40"/>
                    </w:rPr>
                  </w:pPr>
                  <w:sdt>
                    <w:sdtPr>
                      <w:rPr>
                        <w:noProof/>
                        <w:sz w:val="40"/>
                        <w:szCs w:val="40"/>
                      </w:rPr>
                      <w:alias w:val="Enter your name:"/>
                      <w:tag w:val="Enter your name:"/>
                      <w:id w:val="-296147368"/>
                      <w:placeholder>
                        <w:docPart w:val="B58E0DFA309148CEBE614A65581D0E25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noProof w:val="0"/>
                      </w:rPr>
                    </w:sdtEndPr>
                    <w:sdtContent>
                      <w:r w:rsidR="008541B9" w:rsidRPr="00EC03CC">
                        <w:rPr>
                          <w:noProof/>
                          <w:sz w:val="40"/>
                          <w:szCs w:val="40"/>
                        </w:rPr>
                        <w:t>Joeffison</w:t>
                      </w:r>
                      <w:r w:rsidR="008541B9" w:rsidRPr="008541B9">
                        <w:rPr>
                          <w:sz w:val="40"/>
                          <w:szCs w:val="40"/>
                        </w:rPr>
                        <w:t xml:space="preserve"> Silvério de Andrade</w:t>
                      </w:r>
                    </w:sdtContent>
                  </w:sdt>
                </w:p>
                <w:p w14:paraId="2E000254" w14:textId="2FC664F8" w:rsidR="00906BEE" w:rsidRPr="00906BEE" w:rsidRDefault="00551953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BE79C5B1846C4DF2BBB29CC7A5A16D09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>
                        <w:t>Software Developer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D8CB16CDF14B4C2DB7C84926496ED960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>
                        <w:t>https://github.com/Joeffison | Charlottenburger Strasse 41, 13086 Berlin, Germany</w:t>
                      </w:r>
                    </w:sdtContent>
                  </w:sdt>
                </w:p>
              </w:tc>
            </w:tr>
          </w:tbl>
          <w:p w14:paraId="5366056B" w14:textId="77777777" w:rsidR="002C2CDD" w:rsidRPr="00906BEE" w:rsidRDefault="00551953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7BF4664CCFBF492E94D73FBE182334C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2842E99D" w14:textId="2E809323" w:rsidR="00000D7E" w:rsidRPr="00906BEE" w:rsidRDefault="00000D7E" w:rsidP="00000D7E">
            <w:pPr>
              <w:pStyle w:val="Heading4"/>
            </w:pPr>
            <w:r>
              <w:t>Software Developer</w:t>
            </w:r>
            <w:r w:rsidR="003431F4" w:rsidRPr="00906BEE">
              <w:t xml:space="preserve"> • </w:t>
            </w:r>
            <w:r w:rsidR="003431F4">
              <w:t>Freelancer</w:t>
            </w:r>
            <w:r w:rsidR="003431F4" w:rsidRPr="00906BEE">
              <w:t xml:space="preserve"> • </w:t>
            </w:r>
            <w:r>
              <w:t>JAN-2018</w:t>
            </w:r>
            <w:r w:rsidRPr="00906BEE">
              <w:t xml:space="preserve"> – </w:t>
            </w:r>
            <w:r>
              <w:t>Present</w:t>
            </w:r>
          </w:p>
          <w:p w14:paraId="2A090101" w14:textId="16DB015F" w:rsidR="00000D7E" w:rsidRPr="00906BEE" w:rsidRDefault="00000D7E" w:rsidP="00000D7E"/>
          <w:p w14:paraId="0BEAAACC" w14:textId="43E0DED7" w:rsidR="002C2CDD" w:rsidRPr="00906BEE" w:rsidRDefault="00A87EAC" w:rsidP="007569C1">
            <w:pPr>
              <w:pStyle w:val="Heading4"/>
            </w:pPr>
            <w:r>
              <w:t xml:space="preserve">Senior </w:t>
            </w:r>
            <w:r w:rsidR="00000D7E">
              <w:t>Software Developer</w:t>
            </w:r>
            <w:r w:rsidR="002C2CDD" w:rsidRPr="00906BEE">
              <w:t xml:space="preserve"> • </w:t>
            </w:r>
            <w:r>
              <w:t>Virtus</w:t>
            </w:r>
            <w:r w:rsidR="002C2CDD" w:rsidRPr="00906BEE">
              <w:t xml:space="preserve"> • </w:t>
            </w:r>
            <w:r>
              <w:t>JAN-2015</w:t>
            </w:r>
            <w:r w:rsidR="00F47E97" w:rsidRPr="00906BEE">
              <w:t xml:space="preserve"> – </w:t>
            </w:r>
            <w:r>
              <w:t>Dec-2017</w:t>
            </w:r>
          </w:p>
          <w:p w14:paraId="44A70E2E" w14:textId="1DBE735B" w:rsidR="002C2CDD" w:rsidRPr="00906BEE" w:rsidRDefault="005B6AAA" w:rsidP="007569C1">
            <w:r>
              <w:t>With</w:t>
            </w:r>
            <w:r w:rsidR="0018590A">
              <w:t xml:space="preserve"> teams of 5 to 7 data analysts</w:t>
            </w:r>
            <w:r>
              <w:t xml:space="preserve"> or software engineers</w:t>
            </w:r>
            <w:r w:rsidR="0018590A">
              <w:t>, I assumed the role of either Product Owner or Scrum Master (depending of the project). All my projects were delivered to big companies (e.g. H</w:t>
            </w:r>
            <w:r w:rsidR="0018590A" w:rsidRPr="0018590A">
              <w:t>ewlett</w:t>
            </w:r>
            <w:r w:rsidR="0018590A">
              <w:t>-P</w:t>
            </w:r>
            <w:r w:rsidR="0018590A" w:rsidRPr="0018590A">
              <w:t>ackard</w:t>
            </w:r>
            <w:r w:rsidR="0018590A">
              <w:t xml:space="preserve"> and Asus).</w:t>
            </w:r>
            <w:r>
              <w:t xml:space="preserve"> For the first 2 years, I was focused on development of web applications (Django, ASP.NET, Angular and SQL) and I worked with Data Analysis (Spark, Python, S</w:t>
            </w:r>
            <w:r w:rsidRPr="005B6AAA">
              <w:t>cikit-</w:t>
            </w:r>
            <w:r>
              <w:t>L</w:t>
            </w:r>
            <w:r w:rsidRPr="005B6AAA">
              <w:t>earn</w:t>
            </w:r>
            <w:r>
              <w:t xml:space="preserve">, SQL, R, Tableau and Databricks) on the last 12 months. </w:t>
            </w:r>
            <w:r w:rsidR="0018590A">
              <w:t>Main responsibilities include:</w:t>
            </w:r>
            <w:r w:rsidR="00000D7E">
              <w:t xml:space="preserve"> Coding,</w:t>
            </w:r>
            <w:r w:rsidR="0018590A">
              <w:t xml:space="preserve"> Code Review, Review of Deliverables, Capacitation and Daily Meetings with new workmates (including some </w:t>
            </w:r>
            <w:r w:rsidR="00000D7E">
              <w:t xml:space="preserve">of </w:t>
            </w:r>
            <w:r w:rsidR="0018590A">
              <w:t>HP</w:t>
            </w:r>
            <w:r w:rsidR="00000D7E">
              <w:t>’s</w:t>
            </w:r>
            <w:r w:rsidR="0018590A">
              <w:t xml:space="preserve"> </w:t>
            </w:r>
            <w:r w:rsidR="00000D7E">
              <w:t xml:space="preserve">official </w:t>
            </w:r>
            <w:r w:rsidR="0018590A">
              <w:t xml:space="preserve">employees), Sprint Review, Sprint Retrospective, Meetings with clients to deliver results and collect requirements, and so on. </w:t>
            </w:r>
          </w:p>
          <w:p w14:paraId="2BD884CE" w14:textId="452A6C51" w:rsidR="00807390" w:rsidRPr="00906BEE" w:rsidRDefault="00807390" w:rsidP="00807390">
            <w:pPr>
              <w:pStyle w:val="Heading4"/>
            </w:pPr>
            <w:r>
              <w:t>Research Student</w:t>
            </w:r>
            <w:r w:rsidRPr="00906BEE">
              <w:t xml:space="preserve"> • </w:t>
            </w:r>
            <w:r w:rsidR="00810166">
              <w:t>T</w:t>
            </w:r>
            <w:r w:rsidR="00810166" w:rsidRPr="00554905">
              <w:t xml:space="preserve">echnische </w:t>
            </w:r>
            <w:r w:rsidR="00810166">
              <w:t>U</w:t>
            </w:r>
            <w:r w:rsidR="00810166" w:rsidRPr="00554905">
              <w:t xml:space="preserve">niversität </w:t>
            </w:r>
            <w:r w:rsidR="00810166">
              <w:t>D</w:t>
            </w:r>
            <w:r w:rsidR="00810166" w:rsidRPr="00554905">
              <w:t>resden</w:t>
            </w:r>
            <w:r w:rsidRPr="00906BEE">
              <w:t xml:space="preserve"> • </w:t>
            </w:r>
            <w:r w:rsidR="00810166">
              <w:t>SEP</w:t>
            </w:r>
            <w:r w:rsidR="00810166" w:rsidRPr="00807390">
              <w:t>/</w:t>
            </w:r>
            <w:r w:rsidR="00810166">
              <w:t>2013</w:t>
            </w:r>
            <w:r w:rsidRPr="00906BEE">
              <w:t xml:space="preserve"> – </w:t>
            </w:r>
            <w:r w:rsidR="00810166">
              <w:t>Aug</w:t>
            </w:r>
            <w:r w:rsidRPr="00807390">
              <w:t>/</w:t>
            </w:r>
            <w:r>
              <w:t>201</w:t>
            </w:r>
            <w:r w:rsidR="00810166">
              <w:t>4</w:t>
            </w:r>
          </w:p>
          <w:p w14:paraId="2C6B9D05" w14:textId="0603EB02" w:rsidR="00807390" w:rsidRDefault="00810166" w:rsidP="00807390">
            <w:r>
              <w:t>Participation at the Software Security Laboratory</w:t>
            </w:r>
            <w:r w:rsidR="00807390">
              <w:t>.</w:t>
            </w:r>
            <w:r w:rsidR="00B001A6">
              <w:t xml:space="preserve"> Focus on strategies to identify appliances from Daily Power data</w:t>
            </w:r>
            <w:r w:rsidR="005B6AAA">
              <w:t xml:space="preserve"> (ShellScript, Java, Python and S</w:t>
            </w:r>
            <w:r w:rsidR="005B6AAA" w:rsidRPr="005B6AAA">
              <w:t>cikit-</w:t>
            </w:r>
            <w:r w:rsidR="005B6AAA">
              <w:t>L</w:t>
            </w:r>
            <w:r w:rsidR="005B6AAA" w:rsidRPr="005B6AAA">
              <w:t>earn</w:t>
            </w:r>
            <w:r w:rsidR="005B6AAA">
              <w:t>)</w:t>
            </w:r>
            <w:r w:rsidR="00B001A6">
              <w:t>.</w:t>
            </w:r>
          </w:p>
          <w:p w14:paraId="21F7016E" w14:textId="25CE14BA" w:rsidR="00807390" w:rsidRPr="00906BEE" w:rsidRDefault="00807390" w:rsidP="00807390">
            <w:pPr>
              <w:pStyle w:val="Heading4"/>
            </w:pPr>
            <w:r>
              <w:t>Research Student</w:t>
            </w:r>
            <w:r w:rsidRPr="00906BEE">
              <w:t xml:space="preserve"> • </w:t>
            </w:r>
            <w:r w:rsidRPr="00807390">
              <w:t>Laboratório de Sistemas Distribuídos</w:t>
            </w:r>
            <w:r w:rsidRPr="00906BEE">
              <w:t xml:space="preserve"> • </w:t>
            </w:r>
            <w:r w:rsidR="00810166">
              <w:t>Dec</w:t>
            </w:r>
            <w:r w:rsidR="00810166" w:rsidRPr="00807390">
              <w:t>/</w:t>
            </w:r>
            <w:r w:rsidR="00810166">
              <w:t>2012</w:t>
            </w:r>
            <w:r w:rsidR="00810166" w:rsidRPr="00906BEE">
              <w:t xml:space="preserve"> – </w:t>
            </w:r>
            <w:r w:rsidR="00810166">
              <w:t>Aug</w:t>
            </w:r>
            <w:r w:rsidR="00810166" w:rsidRPr="00807390">
              <w:t>/</w:t>
            </w:r>
            <w:r w:rsidR="00810166">
              <w:t>2013</w:t>
            </w:r>
          </w:p>
          <w:p w14:paraId="1BFEB02E" w14:textId="08055711" w:rsidR="00807390" w:rsidRPr="00906BEE" w:rsidRDefault="00810166" w:rsidP="00807390">
            <w:r>
              <w:t>Distributed Systems Laboratory. Focus on Smart Grids</w:t>
            </w:r>
            <w:r w:rsidR="007D29EA">
              <w:t xml:space="preserve"> (Java and ShellScript)</w:t>
            </w:r>
            <w:r>
              <w:t>. Relevant outcomes: 1 open source software (creation of simulated power load data) and I was accepted for an exchange program mentioned above</w:t>
            </w:r>
            <w:r w:rsidR="00807390">
              <w:t>.</w:t>
            </w:r>
          </w:p>
          <w:p w14:paraId="1476CAC3" w14:textId="41E7C967" w:rsidR="00807390" w:rsidRPr="00906BEE" w:rsidRDefault="00807390" w:rsidP="00807390">
            <w:pPr>
              <w:pStyle w:val="Heading4"/>
            </w:pPr>
            <w:r>
              <w:lastRenderedPageBreak/>
              <w:t>Research Student</w:t>
            </w:r>
            <w:r w:rsidRPr="00906BEE">
              <w:t xml:space="preserve"> • </w:t>
            </w:r>
            <w:r w:rsidRPr="00807390">
              <w:t>Software Practices Laboratory</w:t>
            </w:r>
            <w:r w:rsidRPr="00906BEE">
              <w:t xml:space="preserve"> • </w:t>
            </w:r>
            <w:r>
              <w:t>Jun</w:t>
            </w:r>
            <w:r w:rsidRPr="00807390">
              <w:t>/</w:t>
            </w:r>
            <w:r>
              <w:t>2011</w:t>
            </w:r>
            <w:r w:rsidRPr="00906BEE">
              <w:t xml:space="preserve"> – </w:t>
            </w:r>
            <w:r>
              <w:t>Dec</w:t>
            </w:r>
            <w:r w:rsidRPr="00807390">
              <w:t>/</w:t>
            </w:r>
            <w:r>
              <w:t>2012</w:t>
            </w:r>
          </w:p>
          <w:p w14:paraId="1319F005" w14:textId="32131E43" w:rsidR="00807390" w:rsidRPr="00906BEE" w:rsidRDefault="00807390" w:rsidP="00807390">
            <w:r>
              <w:t>T</w:t>
            </w:r>
            <w:r w:rsidR="00810166">
              <w:t>est Software Engineering: Tests of Real-Time Embedded Systems</w:t>
            </w:r>
            <w:r w:rsidR="007D29EA">
              <w:t xml:space="preserve"> (C++ and Java)</w:t>
            </w:r>
            <w:r w:rsidR="00810166">
              <w:t>. Relevant outcomes: 1 open source software (RealTimePCO) and 1 publication mentioned below</w:t>
            </w:r>
            <w:r>
              <w:t>.</w:t>
            </w:r>
          </w:p>
          <w:p w14:paraId="163B2360" w14:textId="77777777" w:rsidR="002C2CDD" w:rsidRPr="00906BEE" w:rsidRDefault="00551953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3BE8454EBE914549B2C5A4E8E78DA04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59FCAA59" w14:textId="77777777" w:rsidR="00400E33" w:rsidRDefault="00554905" w:rsidP="007569C1">
            <w:pPr>
              <w:pStyle w:val="Heading4"/>
            </w:pPr>
            <w:r>
              <w:t>EXCHANGE in Master</w:t>
            </w:r>
            <w:r w:rsidR="00400E33">
              <w:t xml:space="preserve"> </w:t>
            </w:r>
            <w:r w:rsidR="00400E33" w:rsidRPr="00400E33">
              <w:t>Distributed Systems Engineering</w:t>
            </w:r>
            <w:r w:rsidR="002C2CDD" w:rsidRPr="00906BEE">
              <w:t xml:space="preserve"> • </w:t>
            </w:r>
          </w:p>
          <w:p w14:paraId="75C8E2A1" w14:textId="2D7AC5A2" w:rsidR="002C2CDD" w:rsidRPr="00906BEE" w:rsidRDefault="00554905" w:rsidP="007569C1">
            <w:pPr>
              <w:pStyle w:val="Heading4"/>
            </w:pPr>
            <w:r>
              <w:t>2</w:t>
            </w:r>
            <w:r w:rsidR="001819DA">
              <w:t xml:space="preserve"> semesters</w:t>
            </w:r>
            <w:r w:rsidR="002C2CDD" w:rsidRPr="00906BEE">
              <w:t xml:space="preserve"> • </w:t>
            </w:r>
            <w:r>
              <w:t>T</w:t>
            </w:r>
            <w:r w:rsidRPr="00554905">
              <w:t xml:space="preserve">echnische </w:t>
            </w:r>
            <w:r>
              <w:t>U</w:t>
            </w:r>
            <w:r w:rsidRPr="00554905">
              <w:t xml:space="preserve">niversität </w:t>
            </w:r>
            <w:r>
              <w:t>D</w:t>
            </w:r>
            <w:r w:rsidRPr="00554905">
              <w:t>resden</w:t>
            </w:r>
          </w:p>
          <w:p w14:paraId="36AB22A4" w14:textId="16762E7A" w:rsidR="002C2CDD" w:rsidRPr="00906BEE" w:rsidRDefault="00400E33" w:rsidP="007569C1">
            <w:r>
              <w:t xml:space="preserve">As part of the </w:t>
            </w:r>
            <w:r w:rsidRPr="00400E33">
              <w:t>TruEGrid</w:t>
            </w:r>
            <w:r>
              <w:t xml:space="preserve"> </w:t>
            </w:r>
            <w:r w:rsidR="00A87EAC">
              <w:t>(</w:t>
            </w:r>
            <w:r w:rsidR="00A87EAC" w:rsidRPr="00A87EAC">
              <w:t>Trustworthy and Energy-Efficient Smart Grids</w:t>
            </w:r>
            <w:r w:rsidR="00A87EAC">
              <w:t xml:space="preserve">) </w:t>
            </w:r>
            <w:r>
              <w:t>Research Project</w:t>
            </w:r>
            <w:r w:rsidR="00A87EAC">
              <w:t xml:space="preserve">, these 2 semesters included the work with </w:t>
            </w:r>
            <w:r w:rsidR="00A87EAC" w:rsidRPr="00A87EAC">
              <w:t>PD Dr. Dr. Horst Lazarek</w:t>
            </w:r>
            <w:r w:rsidR="00A87EAC">
              <w:t xml:space="preserve"> and some classes of the above mentioned Master Program.</w:t>
            </w:r>
          </w:p>
          <w:p w14:paraId="2084847B" w14:textId="77777777" w:rsidR="001819DA" w:rsidRDefault="001819DA" w:rsidP="001819DA">
            <w:pPr>
              <w:pStyle w:val="Heading4"/>
            </w:pPr>
            <w:r>
              <w:t xml:space="preserve">Bachelor </w:t>
            </w:r>
            <w:r w:rsidRPr="00EC03CC">
              <w:rPr>
                <w:noProof/>
              </w:rPr>
              <w:t>in</w:t>
            </w:r>
            <w:r>
              <w:t xml:space="preserve"> Computer Science</w:t>
            </w:r>
            <w:r w:rsidRPr="00906BEE">
              <w:t xml:space="preserve"> • </w:t>
            </w:r>
            <w:r>
              <w:t>8 semesters</w:t>
            </w:r>
            <w:r w:rsidRPr="00906BEE">
              <w:t xml:space="preserve"> • </w:t>
            </w:r>
          </w:p>
          <w:p w14:paraId="705A3AB1" w14:textId="73D40C80" w:rsidR="00EC03CC" w:rsidRDefault="001819DA" w:rsidP="00EC03CC">
            <w:pPr>
              <w:pStyle w:val="Heading4"/>
            </w:pPr>
            <w:r>
              <w:t>Universidade Federal de Campina grande</w:t>
            </w:r>
          </w:p>
          <w:p w14:paraId="14F1B62F" w14:textId="127C4BFA" w:rsidR="00EC03CC" w:rsidRDefault="00EC03CC" w:rsidP="00650FE4">
            <w:pPr>
              <w:pStyle w:val="ListParagraph"/>
              <w:numPr>
                <w:ilvl w:val="0"/>
                <w:numId w:val="11"/>
              </w:numPr>
            </w:pPr>
            <w:r w:rsidRPr="00EC03CC">
              <w:t>2012-2013 LSD - Laboratório de Sistemas Distribuídos (Distributed Systems Laboratory)</w:t>
            </w:r>
          </w:p>
          <w:p w14:paraId="2DFD7909" w14:textId="57D674E4" w:rsidR="00EC03CC" w:rsidRDefault="00EC03CC" w:rsidP="00650FE4">
            <w:pPr>
              <w:pStyle w:val="ListParagraph"/>
              <w:numPr>
                <w:ilvl w:val="0"/>
                <w:numId w:val="11"/>
              </w:numPr>
            </w:pPr>
            <w:r w:rsidRPr="00EC03CC">
              <w:t>2011-2012 SPLab - Software Practices Laboratory</w:t>
            </w:r>
          </w:p>
          <w:p w14:paraId="40A52EDF" w14:textId="6BAC364F" w:rsidR="007D29EA" w:rsidRDefault="00FE2524" w:rsidP="00650FE4">
            <w:pPr>
              <w:pStyle w:val="ListParagraph"/>
              <w:numPr>
                <w:ilvl w:val="0"/>
                <w:numId w:val="11"/>
              </w:numPr>
            </w:pPr>
            <w:r>
              <w:t>Tutor</w:t>
            </w:r>
            <w:r w:rsidR="00EC03CC" w:rsidRPr="00EC03CC">
              <w:t xml:space="preserve"> </w:t>
            </w:r>
            <w:r w:rsidR="007F7A51">
              <w:t>for</w:t>
            </w:r>
            <w:r w:rsidR="00EC03CC" w:rsidRPr="00EC03CC">
              <w:t xml:space="preserve"> "Theory of Computation"</w:t>
            </w:r>
            <w:r w:rsidR="007F7A51">
              <w:t xml:space="preserve"> classes</w:t>
            </w:r>
            <w:r w:rsidR="00EC03CC" w:rsidRPr="00EC03CC">
              <w:t xml:space="preserve"> (3 semesters)</w:t>
            </w:r>
          </w:p>
          <w:p w14:paraId="256447B0" w14:textId="766FECE4" w:rsidR="002C2CDD" w:rsidRDefault="00EC03CC" w:rsidP="00650FE4">
            <w:pPr>
              <w:pStyle w:val="ListParagraph"/>
              <w:numPr>
                <w:ilvl w:val="0"/>
                <w:numId w:val="11"/>
              </w:numPr>
            </w:pPr>
            <w:r w:rsidRPr="00EC03CC">
              <w:t>T</w:t>
            </w:r>
            <w:r w:rsidR="007F7A51">
              <w:t>utor</w:t>
            </w:r>
            <w:r w:rsidRPr="00EC03CC">
              <w:t xml:space="preserve"> </w:t>
            </w:r>
            <w:r w:rsidR="007F7A51">
              <w:t>for</w:t>
            </w:r>
            <w:r w:rsidRPr="00EC03CC">
              <w:t xml:space="preserve"> "Disc</w:t>
            </w:r>
            <w:r>
              <w:t>rete Mathematics"</w:t>
            </w:r>
            <w:r w:rsidR="007F7A51">
              <w:t xml:space="preserve"> classes</w:t>
            </w:r>
            <w:r>
              <w:t xml:space="preserve"> (3 semesters)</w:t>
            </w:r>
          </w:p>
          <w:p w14:paraId="3EDFE9CE" w14:textId="45CF6D22" w:rsidR="003431F4" w:rsidRDefault="003431F4" w:rsidP="003431F4"/>
          <w:p w14:paraId="419A7B15" w14:textId="0A28F96C" w:rsidR="003431F4" w:rsidRDefault="003431F4" w:rsidP="003431F4">
            <w:bookmarkStart w:id="0" w:name="_GoBack"/>
          </w:p>
          <w:bookmarkEnd w:id="0"/>
          <w:p w14:paraId="60F55589" w14:textId="77777777" w:rsidR="003431F4" w:rsidRPr="00906BEE" w:rsidRDefault="003431F4" w:rsidP="003431F4"/>
          <w:p w14:paraId="2332B674" w14:textId="5B0E4C07" w:rsidR="00D97CAD" w:rsidRPr="00906BEE" w:rsidRDefault="00D97CAD" w:rsidP="00D97CAD">
            <w:pPr>
              <w:pStyle w:val="Heading3"/>
            </w:pPr>
            <w:r>
              <w:lastRenderedPageBreak/>
              <w:t>Awars and Publications</w:t>
            </w:r>
          </w:p>
          <w:p w14:paraId="702FDAFC" w14:textId="35DB3869" w:rsidR="00D97CAD" w:rsidRDefault="00D97CAD" w:rsidP="00D97CAD">
            <w:r>
              <w:t xml:space="preserve">ANDRADE, Joeffison S. </w:t>
            </w:r>
            <w:r w:rsidRPr="00D97CAD">
              <w:t>Automating Test Case Creation and Execution for Embedded Real-time Systems</w:t>
            </w:r>
            <w:r>
              <w:t xml:space="preserve">. </w:t>
            </w:r>
            <w:r w:rsidRPr="00D97CAD">
              <w:t>6th Brazilian Workshop on Systematic and Automated Software Testing</w:t>
            </w:r>
            <w:r>
              <w:t xml:space="preserve"> - </w:t>
            </w:r>
            <w:r w:rsidRPr="00D97CAD">
              <w:t>Sociedade Brasileira de Computação</w:t>
            </w:r>
            <w:r>
              <w:t xml:space="preserve">. </w:t>
            </w:r>
            <w:r w:rsidRPr="00D97CAD">
              <w:t>Sep 23, 2012</w:t>
            </w:r>
            <w:r>
              <w:t>.</w:t>
            </w:r>
          </w:p>
          <w:p w14:paraId="6D3C33B8" w14:textId="0C3D2E4F" w:rsidR="007D29EA" w:rsidRPr="00906BEE" w:rsidRDefault="00D97CAD" w:rsidP="007D29EA">
            <w:r>
              <w:t xml:space="preserve">Always a good student, I collected </w:t>
            </w:r>
            <w:r w:rsidR="0032344D">
              <w:t xml:space="preserve">the following </w:t>
            </w:r>
            <w:r>
              <w:t>recognitions</w:t>
            </w:r>
            <w:r w:rsidR="0032344D">
              <w:t>:</w:t>
            </w:r>
            <w:r>
              <w:t xml:space="preserve"> “Best Student”</w:t>
            </w:r>
            <w:r w:rsidR="0032344D">
              <w:t xml:space="preserve"> (the only time it was ever granted by my High School) and 3 Silver Medals for the Programming Olympiad, granted by the state of Paraíba, Brazil.</w:t>
            </w:r>
          </w:p>
          <w:p w14:paraId="24470329" w14:textId="74C7553F" w:rsidR="00741125" w:rsidRPr="00906BEE" w:rsidRDefault="00741125" w:rsidP="00D97CAD"/>
        </w:tc>
      </w:tr>
      <w:tr w:rsidR="00554905" w:rsidRPr="00906BEE" w14:paraId="34959215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5316CFA" w14:textId="77777777" w:rsidR="00554905" w:rsidRPr="00906BEE" w:rsidRDefault="00554905" w:rsidP="00523479">
            <w:pPr>
              <w:pStyle w:val="Initials"/>
              <w:rPr>
                <w:noProof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p w14:paraId="742E7042" w14:textId="77777777" w:rsidR="00554905" w:rsidRPr="00EC03CC" w:rsidRDefault="00554905" w:rsidP="00C612DA">
            <w:pPr>
              <w:pStyle w:val="Heading1"/>
              <w:rPr>
                <w:noProof/>
                <w:sz w:val="40"/>
                <w:szCs w:val="40"/>
              </w:rPr>
            </w:pPr>
          </w:p>
        </w:tc>
      </w:tr>
    </w:tbl>
    <w:p w14:paraId="67F827C3" w14:textId="77777777" w:rsidR="00290AAA" w:rsidRDefault="00290AAA" w:rsidP="00E22E87">
      <w:pPr>
        <w:pStyle w:val="NoSpacing"/>
      </w:pPr>
    </w:p>
    <w:sectPr w:rsidR="00290AAA" w:rsidSect="005703C0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30487" w14:textId="77777777" w:rsidR="008541B9" w:rsidRDefault="008541B9" w:rsidP="00713050">
      <w:pPr>
        <w:spacing w:line="240" w:lineRule="auto"/>
      </w:pPr>
      <w:r>
        <w:separator/>
      </w:r>
    </w:p>
  </w:endnote>
  <w:endnote w:type="continuationSeparator" w:id="0">
    <w:p w14:paraId="6F58E81F" w14:textId="77777777" w:rsidR="008541B9" w:rsidRDefault="008541B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471A16D" w14:textId="77777777" w:rsidTr="00D25660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175BD00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9DBBC0E" wp14:editId="2DCA42BF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66F3DD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CE08D0F" w14:textId="162171B7" w:rsidR="00C2098A" w:rsidRDefault="00551953" w:rsidP="00684488">
          <w:pPr>
            <w:pStyle w:val="Footer"/>
          </w:pPr>
          <w:r>
            <w:rPr>
              <w:noProof/>
            </w:rPr>
            <w:drawing>
              <wp:inline distT="0" distB="0" distL="0" distR="0" wp14:anchorId="1C142D8F" wp14:editId="4D2483A4">
                <wp:extent cx="333375" cy="333375"/>
                <wp:effectExtent l="0" t="0" r="9525" b="9525"/>
                <wp:docPr id="15" name="Graphic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-skype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D907428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DD49892" wp14:editId="3FEDF101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436CDA3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9C4F82D" w14:textId="39A8DFF8" w:rsidR="00C2098A" w:rsidRDefault="00551953" w:rsidP="00684488">
          <w:pPr>
            <w:pStyle w:val="Footer"/>
          </w:pPr>
          <w:r>
            <w:rPr>
              <w:noProof/>
            </w:rPr>
            <w:drawing>
              <wp:inline distT="0" distB="0" distL="0" distR="0" wp14:anchorId="1EA4F554" wp14:editId="39644EE3">
                <wp:extent cx="333375" cy="333375"/>
                <wp:effectExtent l="0" t="0" r="0" b="0"/>
                <wp:docPr id="5" name="Graphic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-skype.sv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25660" w14:paraId="41EDD4E0" w14:textId="77777777" w:rsidTr="00D25660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20"/>
            </w:rPr>
            <w:alias w:val="Email:"/>
            <w:tag w:val="Email:"/>
            <w:id w:val="-627010856"/>
            <w:placeholder>
              <w:docPart w:val="B02AC8F9BF2F4FDAA52FAFAEBC1605FA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64AAC97" w14:textId="1312F022" w:rsidR="00D25660" w:rsidRPr="00EC03CC" w:rsidRDefault="00D25660" w:rsidP="00D25660">
              <w:pPr>
                <w:pStyle w:val="Footer"/>
                <w:rPr>
                  <w:sz w:val="20"/>
                </w:rPr>
              </w:pPr>
              <w:r w:rsidRPr="00EC03CC">
                <w:rPr>
                  <w:sz w:val="20"/>
                </w:rPr>
                <w:t>joeffison@gmail.com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</w:rPr>
            <w:alias w:val="Twitter handle:"/>
            <w:tag w:val="Twitter handle:"/>
            <w:id w:val="-642033892"/>
            <w:placeholder>
              <w:docPart w:val="22E40FAA01BE4648A3A9B8B69FE7F71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19CBD61A" w14:textId="089DB859" w:rsidR="00D25660" w:rsidRPr="00EC03CC" w:rsidRDefault="00D25660" w:rsidP="00D25660">
              <w:pPr>
                <w:pStyle w:val="Footer"/>
                <w:rPr>
                  <w:sz w:val="18"/>
                </w:rPr>
              </w:pPr>
              <w:r w:rsidRPr="00EC03CC">
                <w:rPr>
                  <w:sz w:val="18"/>
                </w:rPr>
                <w:t>joeffison@hotmail.com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E1CFB47144C24A649E732FA8FB863DD9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BE17498" w14:textId="7E855660" w:rsidR="00D25660" w:rsidRPr="00C2098A" w:rsidRDefault="00D25660" w:rsidP="00D25660">
              <w:pPr>
                <w:pStyle w:val="Footer"/>
              </w:pPr>
              <w:r>
                <w:t>+49 1522 6590960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5342BA31" w14:textId="700423B6" w:rsidR="00D25660" w:rsidRPr="00EC03CC" w:rsidRDefault="00551953" w:rsidP="00D25660">
          <w:pPr>
            <w:pStyle w:val="Footer"/>
            <w:rPr>
              <w:sz w:val="18"/>
            </w:rPr>
          </w:pPr>
          <w:r w:rsidRPr="00551953">
            <w:rPr>
              <w:sz w:val="18"/>
            </w:rPr>
            <w:t>HTTPS://WWW.LINKEDIN.COM/IN/JOEFFISON-SILVÉRIO-DE-ANDRADE-3B1716A6/</w:t>
          </w: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0C5E81" w14:textId="352D9164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195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27E6322D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7663C70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491ECEC" wp14:editId="4D3B172A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B13608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8298275" w14:textId="6993BB58" w:rsidR="00217980" w:rsidRDefault="007A6601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4979335F" wp14:editId="58E76993">
                <wp:extent cx="333375" cy="333375"/>
                <wp:effectExtent l="0" t="0" r="9525" b="9525"/>
                <wp:docPr id="6" name="Graphic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-skype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B7EA051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B60A5C9" wp14:editId="7010A7FB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AECA148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3D906CA" w14:textId="216A4A4E" w:rsidR="00217980" w:rsidRDefault="00727B5A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05B15AF2" wp14:editId="0DCC7DBD">
                <wp:extent cx="333375" cy="333375"/>
                <wp:effectExtent l="0" t="0" r="0" b="0"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-skype.sv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17980" w14:paraId="4BD0F58C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51FA411" w14:textId="62F995E2" w:rsidR="00811117" w:rsidRPr="00CA3DF1" w:rsidRDefault="00551953" w:rsidP="003C5528">
          <w:pPr>
            <w:pStyle w:val="Footer"/>
          </w:pPr>
          <w:sdt>
            <w:sdtPr>
              <w:rPr>
                <w:sz w:val="20"/>
                <w:szCs w:val="20"/>
              </w:rPr>
              <w:alias w:val="Enter email:"/>
              <w:tag w:val="Enter email:"/>
              <w:id w:val="-1689822732"/>
              <w:placeholder>
                <w:docPart w:val="BA92A15240F14E5FBAB5E6719316AB09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5703C0" w:rsidRPr="005703C0">
                <w:rPr>
                  <w:sz w:val="20"/>
                  <w:szCs w:val="20"/>
                </w:rPr>
                <w:t>joeffison@gmail.com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</w:rPr>
            <w:alias w:val="Enter twitter handle:"/>
            <w:tag w:val="Enter twitter handle:"/>
            <w:id w:val="1081720897"/>
            <w:placeholder>
              <w:docPart w:val="6C4BFAB365C649D789C6F5C3C715691A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9E5F119" w14:textId="28029684" w:rsidR="00811117" w:rsidRPr="005703C0" w:rsidRDefault="005703C0" w:rsidP="00217980">
              <w:pPr>
                <w:pStyle w:val="Footer"/>
                <w:rPr>
                  <w:sz w:val="18"/>
                  <w:szCs w:val="18"/>
                </w:rPr>
              </w:pPr>
              <w:r w:rsidRPr="005703C0">
                <w:rPr>
                  <w:sz w:val="18"/>
                  <w:szCs w:val="18"/>
                </w:rPr>
                <w:t>joeffison@hotmail.com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C87CBCFF75DA4074822B5F4C57711296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55F2C84" w14:textId="00B2DE40" w:rsidR="00811117" w:rsidRPr="00C2098A" w:rsidRDefault="005703C0" w:rsidP="00217980">
              <w:pPr>
                <w:pStyle w:val="Footer"/>
              </w:pPr>
              <w:r>
                <w:t>+49 1522 6590960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F3B9507" w14:textId="5CA7D77A" w:rsidR="00811117" w:rsidRPr="00D25660" w:rsidRDefault="00551953" w:rsidP="00217980">
          <w:pPr>
            <w:pStyle w:val="Footer"/>
            <w:rPr>
              <w:sz w:val="18"/>
              <w:szCs w:val="18"/>
            </w:rPr>
          </w:pPr>
          <w:r w:rsidRPr="00551953">
            <w:rPr>
              <w:sz w:val="18"/>
              <w:szCs w:val="18"/>
            </w:rPr>
            <w:t>HTTPS://WWW.LINKEDIN.COM/IN/JOEFFISON-SILVÉRIO-DE-ANDRADE-3B1716A6/</w:t>
          </w:r>
        </w:p>
      </w:tc>
    </w:tr>
  </w:tbl>
  <w:p w14:paraId="2A68EB0E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FDD1B" w14:textId="77777777" w:rsidR="008541B9" w:rsidRDefault="008541B9" w:rsidP="00713050">
      <w:pPr>
        <w:spacing w:line="240" w:lineRule="auto"/>
      </w:pPr>
      <w:r>
        <w:separator/>
      </w:r>
    </w:p>
  </w:footnote>
  <w:footnote w:type="continuationSeparator" w:id="0">
    <w:p w14:paraId="180F0569" w14:textId="77777777" w:rsidR="008541B9" w:rsidRDefault="008541B9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2D17ADE9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370D60B3" w14:textId="0E2FA06F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43AB89E2" wp14:editId="67E50A5E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C4ABC48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" stroked="f" strokeweight="1pt">
                      <v:fill r:id="rId2" o:title="" recolor="t" rotate="t" type="frame"/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placeholder>
                <w:docPart w:val="88D2CF894D394BABB9FE6B6F46B365F3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551953">
                <w:t xml:space="preserve"> 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5AD27969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17438899" w14:textId="42C8447E" w:rsidR="001A5CA9" w:rsidRPr="002212E2" w:rsidRDefault="00551953" w:rsidP="001A5CA9">
                <w:pPr>
                  <w:pStyle w:val="Heading1"/>
                  <w:outlineLvl w:val="0"/>
                  <w:rPr>
                    <w:sz w:val="40"/>
                  </w:rPr>
                </w:pPr>
                <w:sdt>
                  <w:sdtPr>
                    <w:rPr>
                      <w:sz w:val="40"/>
                    </w:rPr>
                    <w:alias w:val="Enter your name:"/>
                    <w:tag w:val="Enter your name:"/>
                    <w:id w:val="185027472"/>
                    <w:placeholder>
                      <w:docPart w:val="0F457153CB204F4BA54CC2B4D23C327B"/>
                    </w:placeholder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2212E2" w:rsidRPr="002212E2">
                      <w:rPr>
                        <w:sz w:val="40"/>
                      </w:rPr>
                      <w:t>Joeffison Silvério de Andrade</w:t>
                    </w:r>
                  </w:sdtContent>
                </w:sdt>
              </w:p>
              <w:p w14:paraId="14DC19B2" w14:textId="49F6639D" w:rsidR="001A5CA9" w:rsidRDefault="00551953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placeholder>
                      <w:docPart w:val="ADB4456CC5DF4120A076410EAB2CD34A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000D7E">
                      <w:t>Software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B1C15FB4342444C5BAD09F7AA4FD66BE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F76DA">
                      <w:t>https://github.com/Joeffison | Charlottenburger Strasse 41, 13086 Berlin, Germany</w:t>
                    </w:r>
                  </w:sdtContent>
                </w:sdt>
              </w:p>
            </w:tc>
          </w:tr>
        </w:tbl>
        <w:p w14:paraId="57889061" w14:textId="77777777" w:rsidR="001A5CA9" w:rsidRPr="00F207C0" w:rsidRDefault="001A5CA9" w:rsidP="001A5CA9"/>
      </w:tc>
    </w:tr>
  </w:tbl>
  <w:p w14:paraId="007780DD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323504"/>
    <w:multiLevelType w:val="hybridMultilevel"/>
    <w:tmpl w:val="38DE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2MzA1N7Q0MzE2NTBV0lEKTi0uzszPAykwrgUAfNVdliwAAAA="/>
  </w:docVars>
  <w:rsids>
    <w:rsidRoot w:val="008541B9"/>
    <w:rsid w:val="00000D7E"/>
    <w:rsid w:val="000042EE"/>
    <w:rsid w:val="00091382"/>
    <w:rsid w:val="000A07DA"/>
    <w:rsid w:val="000A2BFA"/>
    <w:rsid w:val="000B0619"/>
    <w:rsid w:val="000B61CA"/>
    <w:rsid w:val="000C1398"/>
    <w:rsid w:val="000F7610"/>
    <w:rsid w:val="00114ED7"/>
    <w:rsid w:val="00140B0E"/>
    <w:rsid w:val="00146EDE"/>
    <w:rsid w:val="001819DA"/>
    <w:rsid w:val="0018590A"/>
    <w:rsid w:val="001A5CA9"/>
    <w:rsid w:val="001B2AC1"/>
    <w:rsid w:val="001B403A"/>
    <w:rsid w:val="001F4583"/>
    <w:rsid w:val="00217980"/>
    <w:rsid w:val="002212E2"/>
    <w:rsid w:val="00271662"/>
    <w:rsid w:val="0027404F"/>
    <w:rsid w:val="00290AAA"/>
    <w:rsid w:val="00293B83"/>
    <w:rsid w:val="002B091C"/>
    <w:rsid w:val="002C2CDD"/>
    <w:rsid w:val="002D45C6"/>
    <w:rsid w:val="002F03FA"/>
    <w:rsid w:val="002F76DA"/>
    <w:rsid w:val="00313E86"/>
    <w:rsid w:val="0032344D"/>
    <w:rsid w:val="00333CD3"/>
    <w:rsid w:val="00340365"/>
    <w:rsid w:val="00342B64"/>
    <w:rsid w:val="003431F4"/>
    <w:rsid w:val="00357714"/>
    <w:rsid w:val="00364079"/>
    <w:rsid w:val="003C5528"/>
    <w:rsid w:val="003D03E5"/>
    <w:rsid w:val="003E2A95"/>
    <w:rsid w:val="00400E33"/>
    <w:rsid w:val="004077FB"/>
    <w:rsid w:val="004244FF"/>
    <w:rsid w:val="00424DD9"/>
    <w:rsid w:val="0046104A"/>
    <w:rsid w:val="004717C5"/>
    <w:rsid w:val="004A24CC"/>
    <w:rsid w:val="004C58DF"/>
    <w:rsid w:val="00523479"/>
    <w:rsid w:val="00536473"/>
    <w:rsid w:val="00543DB7"/>
    <w:rsid w:val="00551953"/>
    <w:rsid w:val="005524EF"/>
    <w:rsid w:val="005529D2"/>
    <w:rsid w:val="00554905"/>
    <w:rsid w:val="005703C0"/>
    <w:rsid w:val="005729B0"/>
    <w:rsid w:val="005B6AAA"/>
    <w:rsid w:val="006320D3"/>
    <w:rsid w:val="00641630"/>
    <w:rsid w:val="00650FE4"/>
    <w:rsid w:val="00684488"/>
    <w:rsid w:val="006A3CE7"/>
    <w:rsid w:val="006A7746"/>
    <w:rsid w:val="006C4C50"/>
    <w:rsid w:val="006D76B1"/>
    <w:rsid w:val="00713050"/>
    <w:rsid w:val="00727B5A"/>
    <w:rsid w:val="00741125"/>
    <w:rsid w:val="00746F7F"/>
    <w:rsid w:val="007569C1"/>
    <w:rsid w:val="00763832"/>
    <w:rsid w:val="007854FE"/>
    <w:rsid w:val="007A6601"/>
    <w:rsid w:val="007D2696"/>
    <w:rsid w:val="007D29EA"/>
    <w:rsid w:val="007D2FD2"/>
    <w:rsid w:val="007E4F49"/>
    <w:rsid w:val="007E785C"/>
    <w:rsid w:val="007F7A51"/>
    <w:rsid w:val="00807390"/>
    <w:rsid w:val="00810166"/>
    <w:rsid w:val="00811117"/>
    <w:rsid w:val="00823C54"/>
    <w:rsid w:val="00841146"/>
    <w:rsid w:val="008541B9"/>
    <w:rsid w:val="0088504C"/>
    <w:rsid w:val="0089382B"/>
    <w:rsid w:val="00897598"/>
    <w:rsid w:val="008A1075"/>
    <w:rsid w:val="008A1907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77395"/>
    <w:rsid w:val="00A83413"/>
    <w:rsid w:val="00A87EAC"/>
    <w:rsid w:val="00AA6A40"/>
    <w:rsid w:val="00AA75F6"/>
    <w:rsid w:val="00AD00FD"/>
    <w:rsid w:val="00AD7A73"/>
    <w:rsid w:val="00AF0A8E"/>
    <w:rsid w:val="00B001A6"/>
    <w:rsid w:val="00B50291"/>
    <w:rsid w:val="00B5664D"/>
    <w:rsid w:val="00BA5B40"/>
    <w:rsid w:val="00BD0206"/>
    <w:rsid w:val="00C2098A"/>
    <w:rsid w:val="00C5444A"/>
    <w:rsid w:val="00C612DA"/>
    <w:rsid w:val="00C7741E"/>
    <w:rsid w:val="00C875AB"/>
    <w:rsid w:val="00C920C7"/>
    <w:rsid w:val="00C979FC"/>
    <w:rsid w:val="00CA3DF1"/>
    <w:rsid w:val="00CA4581"/>
    <w:rsid w:val="00CE18D5"/>
    <w:rsid w:val="00D04109"/>
    <w:rsid w:val="00D25660"/>
    <w:rsid w:val="00D97A41"/>
    <w:rsid w:val="00D97CAD"/>
    <w:rsid w:val="00DD3CF6"/>
    <w:rsid w:val="00DD6416"/>
    <w:rsid w:val="00DF4E0A"/>
    <w:rsid w:val="00DF7020"/>
    <w:rsid w:val="00E02DCD"/>
    <w:rsid w:val="00E12C60"/>
    <w:rsid w:val="00E22E87"/>
    <w:rsid w:val="00E57630"/>
    <w:rsid w:val="00E86C2B"/>
    <w:rsid w:val="00E96A62"/>
    <w:rsid w:val="00EB2D52"/>
    <w:rsid w:val="00EC03CC"/>
    <w:rsid w:val="00EC2F4F"/>
    <w:rsid w:val="00EC31C8"/>
    <w:rsid w:val="00EE7392"/>
    <w:rsid w:val="00EF7CC9"/>
    <w:rsid w:val="00F207C0"/>
    <w:rsid w:val="00F20AE5"/>
    <w:rsid w:val="00F47E97"/>
    <w:rsid w:val="00F645C7"/>
    <w:rsid w:val="00FE2524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D1B5DD7"/>
  <w15:chartTrackingRefBased/>
  <w15:docId w15:val="{107C7531-ED9A-440F-9100-8E88D61E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256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4" Type="http://schemas.openxmlformats.org/officeDocument/2006/relationships/image" Target="media/image6.sv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4" Type="http://schemas.openxmlformats.org/officeDocument/2006/relationships/image" Target="media/image6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ff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01FFE2A44C44C09C90FBC039880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95D67-3139-45EC-A6F4-09CB8883FAC5}"/>
      </w:docPartPr>
      <w:docPartBody>
        <w:p w:rsidR="00185C81" w:rsidRDefault="00C51965">
          <w:pPr>
            <w:pStyle w:val="D001FFE2A44C44C09C90FBC039880450"/>
          </w:pPr>
          <w:r w:rsidRPr="00906BEE">
            <w:t>YN</w:t>
          </w:r>
        </w:p>
      </w:docPartBody>
    </w:docPart>
    <w:docPart>
      <w:docPartPr>
        <w:name w:val="67601C421F404A389CC550B2CC8E5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2B9C0-ECEC-4494-84FD-1991477EBAA8}"/>
      </w:docPartPr>
      <w:docPartBody>
        <w:p w:rsidR="00185C81" w:rsidRDefault="00C51965">
          <w:pPr>
            <w:pStyle w:val="67601C421F404A389CC550B2CC8E5D5C"/>
          </w:pPr>
          <w:r w:rsidRPr="00906BEE">
            <w:t>Objective</w:t>
          </w:r>
        </w:p>
      </w:docPartBody>
    </w:docPart>
    <w:docPart>
      <w:docPartPr>
        <w:name w:val="B58E0DFA309148CEBE614A65581D0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8F4E1-ED82-41BC-96A9-A47D4167F709}"/>
      </w:docPartPr>
      <w:docPartBody>
        <w:p w:rsidR="00185C81" w:rsidRDefault="00C51965">
          <w:pPr>
            <w:pStyle w:val="B58E0DFA309148CEBE614A65581D0E25"/>
          </w:pPr>
          <w:r>
            <w:t>Your name</w:t>
          </w:r>
        </w:p>
      </w:docPartBody>
    </w:docPart>
    <w:docPart>
      <w:docPartPr>
        <w:name w:val="BE79C5B1846C4DF2BBB29CC7A5A16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E66D7-7436-4A83-9F38-BE9B09F28661}"/>
      </w:docPartPr>
      <w:docPartBody>
        <w:p w:rsidR="00185C81" w:rsidRDefault="00C51965">
          <w:pPr>
            <w:pStyle w:val="BE79C5B1846C4DF2BBB29CC7A5A16D09"/>
          </w:pPr>
          <w:r w:rsidRPr="00906BEE">
            <w:t>Profession or Industry</w:t>
          </w:r>
        </w:p>
      </w:docPartBody>
    </w:docPart>
    <w:docPart>
      <w:docPartPr>
        <w:name w:val="D8CB16CDF14B4C2DB7C84926496ED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DA2EA-456E-415C-908B-5AFF5273CC69}"/>
      </w:docPartPr>
      <w:docPartBody>
        <w:p w:rsidR="00185C81" w:rsidRDefault="00C51965">
          <w:pPr>
            <w:pStyle w:val="D8CB16CDF14B4C2DB7C84926496ED960"/>
          </w:pPr>
          <w:r w:rsidRPr="00906BEE">
            <w:t>Link to other online properties: Portfolio/Website/Blog</w:t>
          </w:r>
        </w:p>
      </w:docPartBody>
    </w:docPart>
    <w:docPart>
      <w:docPartPr>
        <w:name w:val="7BF4664CCFBF492E94D73FBE18233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100D1-D519-4051-9361-E059E50B0C39}"/>
      </w:docPartPr>
      <w:docPartBody>
        <w:p w:rsidR="00185C81" w:rsidRDefault="00C51965">
          <w:pPr>
            <w:pStyle w:val="7BF4664CCFBF492E94D73FBE182334C3"/>
          </w:pPr>
          <w:r w:rsidRPr="00906BEE">
            <w:t>Experience</w:t>
          </w:r>
        </w:p>
      </w:docPartBody>
    </w:docPart>
    <w:docPart>
      <w:docPartPr>
        <w:name w:val="3BE8454EBE914549B2C5A4E8E78DA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BAA07-D0F0-45AD-BDFF-65939717FF34}"/>
      </w:docPartPr>
      <w:docPartBody>
        <w:p w:rsidR="00185C81" w:rsidRDefault="00C51965">
          <w:pPr>
            <w:pStyle w:val="3BE8454EBE914549B2C5A4E8E78DA04D"/>
          </w:pPr>
          <w:r w:rsidRPr="00906BEE">
            <w:t>Education</w:t>
          </w:r>
        </w:p>
      </w:docPartBody>
    </w:docPart>
    <w:docPart>
      <w:docPartPr>
        <w:name w:val="BA92A15240F14E5FBAB5E6719316A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909AB-AE10-4317-A4EF-B08012D929CE}"/>
      </w:docPartPr>
      <w:docPartBody>
        <w:p w:rsidR="00185C81" w:rsidRDefault="00C51965">
          <w:pPr>
            <w:pStyle w:val="BA92A15240F14E5FBAB5E6719316AB09"/>
          </w:pPr>
          <w:r w:rsidRPr="00906BEE">
            <w:t>School</w:t>
          </w:r>
        </w:p>
      </w:docPartBody>
    </w:docPart>
    <w:docPart>
      <w:docPartPr>
        <w:name w:val="6C4BFAB365C649D789C6F5C3C7156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143E1-D2E5-4DD8-A2AD-F5789A5385A0}"/>
      </w:docPartPr>
      <w:docPartBody>
        <w:p w:rsidR="00185C81" w:rsidRDefault="00C51965">
          <w:pPr>
            <w:pStyle w:val="6C4BFAB365C649D789C6F5C3C715691A"/>
          </w:pPr>
          <w:r w:rsidRPr="00906BEE">
            <w:t>Degree</w:t>
          </w:r>
        </w:p>
      </w:docPartBody>
    </w:docPart>
    <w:docPart>
      <w:docPartPr>
        <w:name w:val="C87CBCFF75DA4074822B5F4C57711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B923D-C2A9-4A67-B250-847463BD0AE4}"/>
      </w:docPartPr>
      <w:docPartBody>
        <w:p w:rsidR="00185C81" w:rsidRDefault="00C51965">
          <w:pPr>
            <w:pStyle w:val="C87CBCFF75DA4074822B5F4C57711296"/>
          </w:pPr>
          <w:r w:rsidRPr="00906BEE">
            <w:t>School</w:t>
          </w:r>
        </w:p>
      </w:docPartBody>
    </w:docPart>
    <w:docPart>
      <w:docPartPr>
        <w:name w:val="88D2CF894D394BABB9FE6B6F46B36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8F0E1-11DC-4578-B22B-46D26CBF124E}"/>
      </w:docPartPr>
      <w:docPartBody>
        <w:p w:rsidR="00185C81" w:rsidRDefault="00C51965" w:rsidP="00C51965">
          <w:pPr>
            <w:pStyle w:val="88D2CF894D394BABB9FE6B6F46B365F3"/>
          </w:pPr>
          <w:r w:rsidRPr="00906BEE">
            <w:t>Skills</w:t>
          </w:r>
        </w:p>
      </w:docPartBody>
    </w:docPart>
    <w:docPart>
      <w:docPartPr>
        <w:name w:val="B1C15FB4342444C5BAD09F7AA4FD6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B8477-D747-41E4-842E-062C6D35E0C0}"/>
      </w:docPartPr>
      <w:docPartBody>
        <w:p w:rsidR="00185C81" w:rsidRDefault="00C51965" w:rsidP="00C51965">
          <w:pPr>
            <w:pStyle w:val="B1C15FB4342444C5BAD09F7AA4FD66BE"/>
          </w:pPr>
          <w:r w:rsidRPr="00906BEE">
            <w:t>Explain what you’re especially good at. What sets you apart? Use your own language—not jargon.</w:t>
          </w:r>
        </w:p>
      </w:docPartBody>
    </w:docPart>
    <w:docPart>
      <w:docPartPr>
        <w:name w:val="ADB4456CC5DF4120A076410EAB2CD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82DAF-9EBA-4F10-8091-BF884BD2AC57}"/>
      </w:docPartPr>
      <w:docPartBody>
        <w:p w:rsidR="00185C81" w:rsidRDefault="00C51965" w:rsidP="00C51965">
          <w:pPr>
            <w:pStyle w:val="ADB4456CC5DF4120A076410EAB2CD34A"/>
          </w:pPr>
          <w:r w:rsidRPr="00906BEE">
            <w:t>Profession or Industry</w:t>
          </w:r>
        </w:p>
      </w:docPartBody>
    </w:docPart>
    <w:docPart>
      <w:docPartPr>
        <w:name w:val="0F457153CB204F4BA54CC2B4D23C3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01C9B-F607-46EA-AB0A-F0E585A06E1E}"/>
      </w:docPartPr>
      <w:docPartBody>
        <w:p w:rsidR="00185C81" w:rsidRDefault="00C51965" w:rsidP="00C51965">
          <w:pPr>
            <w:pStyle w:val="0F457153CB204F4BA54CC2B4D23C327B"/>
          </w:pPr>
          <w:r w:rsidRPr="00906BEE">
            <w:t>Company</w:t>
          </w:r>
        </w:p>
      </w:docPartBody>
    </w:docPart>
    <w:docPart>
      <w:docPartPr>
        <w:name w:val="08A1830FF9D54F8C80A3429FC5FDD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D96D7-B0F3-4732-8105-303FEEF38C04}"/>
      </w:docPartPr>
      <w:docPartBody>
        <w:p w:rsidR="00185C81" w:rsidRDefault="00C51965" w:rsidP="00C51965">
          <w:pPr>
            <w:pStyle w:val="08A1830FF9D54F8C80A3429FC5FDDB3C"/>
          </w:pPr>
          <w:r w:rsidRPr="00906BEE">
            <w:t>Skills</w:t>
          </w:r>
        </w:p>
      </w:docPartBody>
    </w:docPart>
    <w:docPart>
      <w:docPartPr>
        <w:name w:val="B02AC8F9BF2F4FDAA52FAFAEBC160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0D177-FA47-45B3-8961-B100CA79790F}"/>
      </w:docPartPr>
      <w:docPartBody>
        <w:p w:rsidR="00185C81" w:rsidRDefault="00C51965" w:rsidP="00C51965">
          <w:pPr>
            <w:pStyle w:val="B02AC8F9BF2F4FDAA52FAFAEBC1605FA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22E40FAA01BE4648A3A9B8B69FE7F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65113-F77D-4249-BDE1-941C26C75D2B}"/>
      </w:docPartPr>
      <w:docPartBody>
        <w:p w:rsidR="00185C81" w:rsidRDefault="00C51965" w:rsidP="00C51965">
          <w:pPr>
            <w:pStyle w:val="22E40FAA01BE4648A3A9B8B69FE7F716"/>
          </w:pPr>
          <w:r w:rsidRPr="00906BEE">
            <w:t>Date Earned</w:t>
          </w:r>
        </w:p>
      </w:docPartBody>
    </w:docPart>
    <w:docPart>
      <w:docPartPr>
        <w:name w:val="E1CFB47144C24A649E732FA8FB863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EFEAA-DDB5-488E-BD50-9C06DB8ABCBF}"/>
      </w:docPartPr>
      <w:docPartBody>
        <w:p w:rsidR="00185C81" w:rsidRDefault="00C51965" w:rsidP="00C51965">
          <w:pPr>
            <w:pStyle w:val="E1CFB47144C24A649E732FA8FB863DD9"/>
          </w:pPr>
          <w:r w:rsidRPr="00906BEE">
            <w:t>On the Home tab of the ribbon, check out Styles to apply the formatting you need with just a click.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65"/>
    <w:rsid w:val="00185C81"/>
    <w:rsid w:val="00852A93"/>
    <w:rsid w:val="00C5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01FFE2A44C44C09C90FBC039880450">
    <w:name w:val="D001FFE2A44C44C09C90FBC039880450"/>
  </w:style>
  <w:style w:type="paragraph" w:customStyle="1" w:styleId="67601C421F404A389CC550B2CC8E5D5C">
    <w:name w:val="67601C421F404A389CC550B2CC8E5D5C"/>
  </w:style>
  <w:style w:type="paragraph" w:customStyle="1" w:styleId="4E082C6CEE2F44C3A741275D1786039C">
    <w:name w:val="4E082C6CEE2F44C3A741275D1786039C"/>
  </w:style>
  <w:style w:type="paragraph" w:customStyle="1" w:styleId="27612B7E05A944A1B2420C9F0CDB56EC">
    <w:name w:val="27612B7E05A944A1B2420C9F0CDB56EC"/>
  </w:style>
  <w:style w:type="paragraph" w:customStyle="1" w:styleId="D175ADFB44DF461FBE874A2DF3FFFD31">
    <w:name w:val="D175ADFB44DF461FBE874A2DF3FFFD31"/>
  </w:style>
  <w:style w:type="paragraph" w:customStyle="1" w:styleId="B58E0DFA309148CEBE614A65581D0E25">
    <w:name w:val="B58E0DFA309148CEBE614A65581D0E25"/>
  </w:style>
  <w:style w:type="paragraph" w:customStyle="1" w:styleId="BE79C5B1846C4DF2BBB29CC7A5A16D09">
    <w:name w:val="BE79C5B1846C4DF2BBB29CC7A5A16D09"/>
  </w:style>
  <w:style w:type="paragraph" w:customStyle="1" w:styleId="D8CB16CDF14B4C2DB7C84926496ED960">
    <w:name w:val="D8CB16CDF14B4C2DB7C84926496ED960"/>
  </w:style>
  <w:style w:type="paragraph" w:customStyle="1" w:styleId="7BF4664CCFBF492E94D73FBE182334C3">
    <w:name w:val="7BF4664CCFBF492E94D73FBE182334C3"/>
  </w:style>
  <w:style w:type="paragraph" w:customStyle="1" w:styleId="7A13A99E83724BF9A090745767A01581">
    <w:name w:val="7A13A99E83724BF9A090745767A01581"/>
  </w:style>
  <w:style w:type="paragraph" w:customStyle="1" w:styleId="78413278CAE74DE7BEBA3A770DF6D6A8">
    <w:name w:val="78413278CAE74DE7BEBA3A770DF6D6A8"/>
  </w:style>
  <w:style w:type="paragraph" w:customStyle="1" w:styleId="344704AA607E4624AC3CA7D39BD9AC1B">
    <w:name w:val="344704AA607E4624AC3CA7D39BD9AC1B"/>
  </w:style>
  <w:style w:type="paragraph" w:customStyle="1" w:styleId="48BD853A3C9E4ABF98491FF426C72138">
    <w:name w:val="48BD853A3C9E4ABF98491FF426C72138"/>
  </w:style>
  <w:style w:type="paragraph" w:customStyle="1" w:styleId="FDF8CA241DB14CB9A80FFF35FFFF195D">
    <w:name w:val="FDF8CA241DB14CB9A80FFF35FFFF195D"/>
  </w:style>
  <w:style w:type="paragraph" w:customStyle="1" w:styleId="BA7D4C4131384EBFB03E3F2020F38B2E">
    <w:name w:val="BA7D4C4131384EBFB03E3F2020F38B2E"/>
  </w:style>
  <w:style w:type="paragraph" w:customStyle="1" w:styleId="0BCEFC2FFE964D55B9184ABBB2DD0F7D">
    <w:name w:val="0BCEFC2FFE964D55B9184ABBB2DD0F7D"/>
  </w:style>
  <w:style w:type="paragraph" w:customStyle="1" w:styleId="841474D1DA5A4AAEBC993A0C61AC8439">
    <w:name w:val="841474D1DA5A4AAEBC993A0C61AC8439"/>
  </w:style>
  <w:style w:type="paragraph" w:customStyle="1" w:styleId="9FE512013AF245FDB3DD61DEFCDE9D37">
    <w:name w:val="9FE512013AF245FDB3DD61DEFCDE9D37"/>
  </w:style>
  <w:style w:type="paragraph" w:customStyle="1" w:styleId="3A9F39B8240E4BA8806DD611A439DE7D">
    <w:name w:val="3A9F39B8240E4BA8806DD611A439DE7D"/>
  </w:style>
  <w:style w:type="paragraph" w:customStyle="1" w:styleId="3BE8454EBE914549B2C5A4E8E78DA04D">
    <w:name w:val="3BE8454EBE914549B2C5A4E8E78DA04D"/>
  </w:style>
  <w:style w:type="paragraph" w:customStyle="1" w:styleId="0D4BB8802AD14EE1A3DC0F536D0F8A5A">
    <w:name w:val="0D4BB8802AD14EE1A3DC0F536D0F8A5A"/>
  </w:style>
  <w:style w:type="paragraph" w:customStyle="1" w:styleId="4343BBC816444B8090A585FB06B60967">
    <w:name w:val="4343BBC816444B8090A585FB06B60967"/>
  </w:style>
  <w:style w:type="paragraph" w:customStyle="1" w:styleId="BA92A15240F14E5FBAB5E6719316AB09">
    <w:name w:val="BA92A15240F14E5FBAB5E6719316AB09"/>
  </w:style>
  <w:style w:type="paragraph" w:customStyle="1" w:styleId="C4D16A8069FC49E9BA1EBF0397C4DBE9">
    <w:name w:val="C4D16A8069FC49E9BA1EBF0397C4DBE9"/>
  </w:style>
  <w:style w:type="paragraph" w:customStyle="1" w:styleId="6C4BFAB365C649D789C6F5C3C715691A">
    <w:name w:val="6C4BFAB365C649D789C6F5C3C715691A"/>
  </w:style>
  <w:style w:type="paragraph" w:customStyle="1" w:styleId="566D574EACD5421F9702AC8689571DCD">
    <w:name w:val="566D574EACD5421F9702AC8689571DCD"/>
  </w:style>
  <w:style w:type="paragraph" w:customStyle="1" w:styleId="C87CBCFF75DA4074822B5F4C57711296">
    <w:name w:val="C87CBCFF75DA4074822B5F4C57711296"/>
  </w:style>
  <w:style w:type="paragraph" w:customStyle="1" w:styleId="4688860013CD466DA119DEBFA7D38C4F">
    <w:name w:val="4688860013CD466DA119DEBFA7D38C4F"/>
  </w:style>
  <w:style w:type="paragraph" w:customStyle="1" w:styleId="3AC2149F0A2F4222979A13D2E78F9610">
    <w:name w:val="3AC2149F0A2F4222979A13D2E78F9610"/>
  </w:style>
  <w:style w:type="paragraph" w:customStyle="1" w:styleId="400922E5E93D4049B0FC1EEE247E4A58">
    <w:name w:val="400922E5E93D4049B0FC1EEE247E4A58"/>
  </w:style>
  <w:style w:type="paragraph" w:customStyle="1" w:styleId="FC48399E840C4E9F991A57B6F40A2B52">
    <w:name w:val="FC48399E840C4E9F991A57B6F40A2B52"/>
    <w:rsid w:val="00C51965"/>
  </w:style>
  <w:style w:type="paragraph" w:customStyle="1" w:styleId="756E42A4AA794F7CACC350D23B67E037">
    <w:name w:val="756E42A4AA794F7CACC350D23B67E037"/>
    <w:rsid w:val="00C51965"/>
  </w:style>
  <w:style w:type="paragraph" w:customStyle="1" w:styleId="7DEFC730DE634891AFB9D2358296B973">
    <w:name w:val="7DEFC730DE634891AFB9D2358296B973"/>
    <w:rsid w:val="00C51965"/>
  </w:style>
  <w:style w:type="paragraph" w:customStyle="1" w:styleId="88D2CF894D394BABB9FE6B6F46B365F3">
    <w:name w:val="88D2CF894D394BABB9FE6B6F46B365F3"/>
    <w:rsid w:val="00C51965"/>
  </w:style>
  <w:style w:type="paragraph" w:customStyle="1" w:styleId="B1C15FB4342444C5BAD09F7AA4FD66BE">
    <w:name w:val="B1C15FB4342444C5BAD09F7AA4FD66BE"/>
    <w:rsid w:val="00C51965"/>
  </w:style>
  <w:style w:type="paragraph" w:customStyle="1" w:styleId="2EBADAD2AD134481BDFDCA3B41E42A27">
    <w:name w:val="2EBADAD2AD134481BDFDCA3B41E42A27"/>
    <w:rsid w:val="00C51965"/>
  </w:style>
  <w:style w:type="paragraph" w:customStyle="1" w:styleId="ADB4456CC5DF4120A076410EAB2CD34A">
    <w:name w:val="ADB4456CC5DF4120A076410EAB2CD34A"/>
    <w:rsid w:val="00C51965"/>
  </w:style>
  <w:style w:type="paragraph" w:customStyle="1" w:styleId="9F7E88B915F9490CBDEA28BAF20F83C8">
    <w:name w:val="9F7E88B915F9490CBDEA28BAF20F83C8"/>
    <w:rsid w:val="00C51965"/>
  </w:style>
  <w:style w:type="paragraph" w:customStyle="1" w:styleId="DD35D1B2C42E4EB7983789E19C454C24">
    <w:name w:val="DD35D1B2C42E4EB7983789E19C454C24"/>
    <w:rsid w:val="00C51965"/>
  </w:style>
  <w:style w:type="paragraph" w:customStyle="1" w:styleId="5C7D4E63008B445082CA5291B3E359DA">
    <w:name w:val="5C7D4E63008B445082CA5291B3E359DA"/>
    <w:rsid w:val="00C51965"/>
  </w:style>
  <w:style w:type="paragraph" w:customStyle="1" w:styleId="0F457153CB204F4BA54CC2B4D23C327B">
    <w:name w:val="0F457153CB204F4BA54CC2B4D23C327B"/>
    <w:rsid w:val="00C51965"/>
  </w:style>
  <w:style w:type="paragraph" w:customStyle="1" w:styleId="017C261B8C6D444193783EE672217155">
    <w:name w:val="017C261B8C6D444193783EE672217155"/>
    <w:rsid w:val="00C51965"/>
  </w:style>
  <w:style w:type="paragraph" w:customStyle="1" w:styleId="484B3F5AC6E7418E836598E8FB187E60">
    <w:name w:val="484B3F5AC6E7418E836598E8FB187E60"/>
    <w:rsid w:val="00C51965"/>
  </w:style>
  <w:style w:type="paragraph" w:customStyle="1" w:styleId="A3730428904647679CE36FAD65DB581B">
    <w:name w:val="A3730428904647679CE36FAD65DB581B"/>
    <w:rsid w:val="00C51965"/>
  </w:style>
  <w:style w:type="paragraph" w:customStyle="1" w:styleId="AA480B9C74544DD7B62E1367BC2E907E">
    <w:name w:val="AA480B9C74544DD7B62E1367BC2E907E"/>
    <w:rsid w:val="00C51965"/>
  </w:style>
  <w:style w:type="paragraph" w:customStyle="1" w:styleId="E5A8BD0C60234182A4EEB601DBE2A635">
    <w:name w:val="E5A8BD0C60234182A4EEB601DBE2A635"/>
    <w:rsid w:val="00C51965"/>
  </w:style>
  <w:style w:type="paragraph" w:customStyle="1" w:styleId="BA22276CFFFB4C9A94291B869FE99FEE">
    <w:name w:val="BA22276CFFFB4C9A94291B869FE99FEE"/>
    <w:rsid w:val="00C51965"/>
  </w:style>
  <w:style w:type="paragraph" w:customStyle="1" w:styleId="0B1192EBE3D94646885743F9CAF49185">
    <w:name w:val="0B1192EBE3D94646885743F9CAF49185"/>
    <w:rsid w:val="00C51965"/>
  </w:style>
  <w:style w:type="paragraph" w:customStyle="1" w:styleId="7B16A21703874C8B832889996C0AE6CB">
    <w:name w:val="7B16A21703874C8B832889996C0AE6CB"/>
    <w:rsid w:val="00C51965"/>
  </w:style>
  <w:style w:type="paragraph" w:customStyle="1" w:styleId="8536B6537E264686A137EB1DAB5739CB">
    <w:name w:val="8536B6537E264686A137EB1DAB5739CB"/>
    <w:rsid w:val="00C51965"/>
  </w:style>
  <w:style w:type="paragraph" w:customStyle="1" w:styleId="817D220E9BF747529A99A0F75D6FC50F">
    <w:name w:val="817D220E9BF747529A99A0F75D6FC50F"/>
    <w:rsid w:val="00C51965"/>
  </w:style>
  <w:style w:type="paragraph" w:customStyle="1" w:styleId="C2C14ED008374320A501C9303CB01DFD">
    <w:name w:val="C2C14ED008374320A501C9303CB01DFD"/>
    <w:rsid w:val="00C51965"/>
  </w:style>
  <w:style w:type="paragraph" w:customStyle="1" w:styleId="D229F3FDFB7F4FA883C0E66F85577727">
    <w:name w:val="D229F3FDFB7F4FA883C0E66F85577727"/>
    <w:rsid w:val="00C51965"/>
  </w:style>
  <w:style w:type="paragraph" w:customStyle="1" w:styleId="63DF19187FC5427FBEA06579E7155384">
    <w:name w:val="63DF19187FC5427FBEA06579E7155384"/>
    <w:rsid w:val="00C51965"/>
  </w:style>
  <w:style w:type="paragraph" w:customStyle="1" w:styleId="C5C6E3C882214083BFCCA919213AC7DC">
    <w:name w:val="C5C6E3C882214083BFCCA919213AC7DC"/>
    <w:rsid w:val="00C51965"/>
  </w:style>
  <w:style w:type="paragraph" w:customStyle="1" w:styleId="4E97F0D3E25640909C52964D78FE942E">
    <w:name w:val="4E97F0D3E25640909C52964D78FE942E"/>
    <w:rsid w:val="00C51965"/>
  </w:style>
  <w:style w:type="paragraph" w:customStyle="1" w:styleId="B0293FAFB7694456A32E9AF38474A749">
    <w:name w:val="B0293FAFB7694456A32E9AF38474A749"/>
    <w:rsid w:val="00C51965"/>
  </w:style>
  <w:style w:type="paragraph" w:customStyle="1" w:styleId="34F8E41CA2134354A9EB460F1D5C34E8">
    <w:name w:val="34F8E41CA2134354A9EB460F1D5C34E8"/>
    <w:rsid w:val="00C51965"/>
  </w:style>
  <w:style w:type="paragraph" w:customStyle="1" w:styleId="581E033777694EFFACF3089D1F757AFB">
    <w:name w:val="581E033777694EFFACF3089D1F757AFB"/>
    <w:rsid w:val="00C51965"/>
  </w:style>
  <w:style w:type="paragraph" w:customStyle="1" w:styleId="BCCFEDCB7E1F49D4BCD9B307A0491559">
    <w:name w:val="BCCFEDCB7E1F49D4BCD9B307A0491559"/>
    <w:rsid w:val="00C51965"/>
  </w:style>
  <w:style w:type="paragraph" w:customStyle="1" w:styleId="3B10CA3DCE9142B19A035FE4B78D3F70">
    <w:name w:val="3B10CA3DCE9142B19A035FE4B78D3F70"/>
    <w:rsid w:val="00C51965"/>
  </w:style>
  <w:style w:type="paragraph" w:customStyle="1" w:styleId="DD41D4AC55054AA5A750DB2C2B17579F">
    <w:name w:val="DD41D4AC55054AA5A750DB2C2B17579F"/>
    <w:rsid w:val="00C51965"/>
  </w:style>
  <w:style w:type="paragraph" w:customStyle="1" w:styleId="FE555C62AA9A4E31A96CBB77B10EA003">
    <w:name w:val="FE555C62AA9A4E31A96CBB77B10EA003"/>
    <w:rsid w:val="00C51965"/>
  </w:style>
  <w:style w:type="paragraph" w:customStyle="1" w:styleId="8B61E8445ED44FD9AF9EE12C9454EAC4">
    <w:name w:val="8B61E8445ED44FD9AF9EE12C9454EAC4"/>
    <w:rsid w:val="00C51965"/>
  </w:style>
  <w:style w:type="paragraph" w:customStyle="1" w:styleId="79131FAB86A045EEBBF0CC442D21D3EB">
    <w:name w:val="79131FAB86A045EEBBF0CC442D21D3EB"/>
    <w:rsid w:val="00C51965"/>
  </w:style>
  <w:style w:type="paragraph" w:customStyle="1" w:styleId="447AD94B7C654F56BEF584DE4E2108A5">
    <w:name w:val="447AD94B7C654F56BEF584DE4E2108A5"/>
    <w:rsid w:val="00C51965"/>
  </w:style>
  <w:style w:type="paragraph" w:customStyle="1" w:styleId="5CDA6D60C95640CD821374ED419D54BF">
    <w:name w:val="5CDA6D60C95640CD821374ED419D54BF"/>
    <w:rsid w:val="00C51965"/>
  </w:style>
  <w:style w:type="paragraph" w:customStyle="1" w:styleId="84AD82EE5C17427886D0CBF701668BB0">
    <w:name w:val="84AD82EE5C17427886D0CBF701668BB0"/>
    <w:rsid w:val="00C51965"/>
  </w:style>
  <w:style w:type="paragraph" w:customStyle="1" w:styleId="08A1830FF9D54F8C80A3429FC5FDDB3C">
    <w:name w:val="08A1830FF9D54F8C80A3429FC5FDDB3C"/>
    <w:rsid w:val="00C51965"/>
  </w:style>
  <w:style w:type="paragraph" w:customStyle="1" w:styleId="8C1B855A18134D25A7E1227E6EA9F804">
    <w:name w:val="8C1B855A18134D25A7E1227E6EA9F804"/>
    <w:rsid w:val="00C51965"/>
  </w:style>
  <w:style w:type="paragraph" w:customStyle="1" w:styleId="310511FA15B143D0BE09E90EACA7EB03">
    <w:name w:val="310511FA15B143D0BE09E90EACA7EB03"/>
    <w:rsid w:val="00C51965"/>
  </w:style>
  <w:style w:type="paragraph" w:customStyle="1" w:styleId="E3DF76CD9FB6480DB964907ACD588C92">
    <w:name w:val="E3DF76CD9FB6480DB964907ACD588C92"/>
    <w:rsid w:val="00C51965"/>
  </w:style>
  <w:style w:type="paragraph" w:customStyle="1" w:styleId="37E37AAED13F437A9E3138E110C535D8">
    <w:name w:val="37E37AAED13F437A9E3138E110C535D8"/>
    <w:rsid w:val="00C51965"/>
  </w:style>
  <w:style w:type="paragraph" w:customStyle="1" w:styleId="B02AC8F9BF2F4FDAA52FAFAEBC1605FA">
    <w:name w:val="B02AC8F9BF2F4FDAA52FAFAEBC1605FA"/>
    <w:rsid w:val="00C51965"/>
  </w:style>
  <w:style w:type="paragraph" w:customStyle="1" w:styleId="22E40FAA01BE4648A3A9B8B69FE7F716">
    <w:name w:val="22E40FAA01BE4648A3A9B8B69FE7F716"/>
    <w:rsid w:val="00C51965"/>
  </w:style>
  <w:style w:type="paragraph" w:customStyle="1" w:styleId="E1CFB47144C24A649E732FA8FB863DD9">
    <w:name w:val="E1CFB47144C24A649E732FA8FB863DD9"/>
    <w:rsid w:val="00C51965"/>
  </w:style>
  <w:style w:type="paragraph" w:customStyle="1" w:styleId="94E68A67C00045C78FF288BB94FE2CF3">
    <w:name w:val="94E68A67C00045C78FF288BB94FE2CF3"/>
    <w:rsid w:val="00C51965"/>
  </w:style>
  <w:style w:type="paragraph" w:customStyle="1" w:styleId="980578C5BF1647268F6579D80AD11A9E">
    <w:name w:val="980578C5BF1647268F6579D80AD11A9E"/>
    <w:rsid w:val="00852A93"/>
  </w:style>
  <w:style w:type="paragraph" w:customStyle="1" w:styleId="36132116ECD84B219437D3D984DB099F">
    <w:name w:val="36132116ECD84B219437D3D984DB099F"/>
    <w:rsid w:val="00852A93"/>
  </w:style>
  <w:style w:type="paragraph" w:customStyle="1" w:styleId="DA4225C449B443319938AB52DE31CBC6">
    <w:name w:val="DA4225C449B443319938AB52DE31CBC6"/>
    <w:rsid w:val="00852A93"/>
  </w:style>
  <w:style w:type="paragraph" w:customStyle="1" w:styleId="C9F88D79B6384F0B9ED0F723DF93E503">
    <w:name w:val="C9F88D79B6384F0B9ED0F723DF93E503"/>
    <w:rsid w:val="00852A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joeffison@hotmail.com</CompanyAddress>
  <CompanyPhone>+49 1522 6590960</CompanyPhone>
  <CompanyFax>https://www.linkedin.com/in/joeffison-silvério-de-andrade-3b1716a6/</CompanyFax>
  <CompanyEmail>joeffison@gmail.com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BE29AB-97BC-4A42-A52D-B140BCBE8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50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Developer</dc:subject>
  <dc:creator>Joeffison Silvério</dc:creator>
  <cp:keywords/>
  <dc:description>https://github.com/Joeffison | Charlottenburger Strasse 41, 13086 Berlin, Germany</dc:description>
  <cp:lastModifiedBy>Joeffison Silvério</cp:lastModifiedBy>
  <cp:revision>1</cp:revision>
  <cp:lastPrinted>2018-01-25T13:32:00Z</cp:lastPrinted>
  <dcterms:created xsi:type="dcterms:W3CDTF">2018-01-25T13:32:00Z</dcterms:created>
  <dcterms:modified xsi:type="dcterms:W3CDTF">2018-02-21T13:17:00Z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